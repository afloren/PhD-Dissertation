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6C7" w:rsidRDefault="000576C7">
      <w:pPr>
        <w:pStyle w:val="Heading2"/>
      </w:pPr>
      <w:bookmarkStart w:id="0" w:name="_GoBack"/>
      <w:bookmarkEnd w:id="0"/>
      <w:r>
        <w:t>Appendix</w:t>
      </w:r>
      <w:r w:rsidR="00885BA1">
        <w:t xml:space="preserve"> (</w:t>
      </w:r>
      <w:r>
        <w:t>or Appendices)</w:t>
      </w:r>
    </w:p>
    <w:p w:rsidR="000576C7" w:rsidRDefault="000576C7">
      <w:pPr>
        <w:pStyle w:val="hiddentext"/>
      </w:pPr>
      <w:r>
        <w:t>HIDDEN TEXT: NOTE: If you have more than one appendix you can use the Heading 2,h2 style and label each appendix separately, e.g., Appendix A, Appendix B, etc. You could also title this section “Appendices” using the Heading 2, h2 style, and use Heading 3,h3 for each separate appendix</w:t>
      </w:r>
    </w:p>
    <w:p w:rsidR="000576C7" w:rsidRDefault="000576C7" w:rsidP="004A5FCF">
      <w:pPr>
        <w:pStyle w:val="text"/>
      </w:pPr>
      <w:r>
        <w:t>Optional—must be placed in this order if it is included in the dissertation. If you don’t want to include an appendix, then delete the entire page and the following page break.</w:t>
      </w:r>
    </w:p>
    <w:p w:rsidR="004A5FCF" w:rsidRDefault="004A5FCF" w:rsidP="004A5FCF">
      <w:pPr>
        <w:pStyle w:val="text"/>
        <w:rPr>
          <w:b/>
          <w:vanish/>
        </w:rPr>
      </w:pPr>
    </w:p>
    <w:p w:rsidR="000576C7" w:rsidRDefault="000576C7">
      <w:pPr>
        <w:pStyle w:val="Heading2"/>
      </w:pPr>
      <w:r>
        <w:br w:type="page"/>
      </w:r>
      <w:r>
        <w:lastRenderedPageBreak/>
        <w:t>Glossary</w:t>
      </w:r>
    </w:p>
    <w:p w:rsidR="000576C7" w:rsidRDefault="000576C7">
      <w:pPr>
        <w:pStyle w:val="Heading2"/>
      </w:pPr>
    </w:p>
    <w:p w:rsidR="000576C7" w:rsidRDefault="004A5FCF" w:rsidP="004A5FCF">
      <w:pPr>
        <w:pStyle w:val="text"/>
      </w:pPr>
      <w:r>
        <w:t>This page is o</w:t>
      </w:r>
      <w:r w:rsidR="000576C7">
        <w:t>ptional—must be placed in this order if it is included in the dissertation. If you don’t want to include a glossary, then delete the entire page and the following page break.</w:t>
      </w:r>
    </w:p>
    <w:p w:rsidR="00885BA1" w:rsidRDefault="00885BA1" w:rsidP="004A5FCF">
      <w:pPr>
        <w:pStyle w:val="text"/>
        <w:rPr>
          <w:b/>
          <w:vanish/>
        </w:rPr>
      </w:pPr>
    </w:p>
    <w:p w:rsidR="000576C7" w:rsidRDefault="000576C7">
      <w:pPr>
        <w:pStyle w:val="Heading2"/>
      </w:pPr>
      <w:r>
        <w:br w:type="page"/>
      </w:r>
      <w:r>
        <w:lastRenderedPageBreak/>
        <w:t>&lt;Bibliography/References&gt;</w:t>
      </w:r>
    </w:p>
    <w:p w:rsidR="000576C7" w:rsidRDefault="000576C7" w:rsidP="004A5FCF">
      <w:pPr>
        <w:pStyle w:val="text"/>
      </w:pPr>
      <w:r>
        <w:t xml:space="preserve">RENAME THIS SECTION EITHER “Bibliography” OR “References”. DO NOT USE “Bibliography/ References” </w:t>
      </w:r>
      <w:r w:rsidR="004A5FCF">
        <w:t>as the title of this section</w:t>
      </w:r>
      <w:r>
        <w:t>.</w:t>
      </w:r>
    </w:p>
    <w:p w:rsidR="000576C7" w:rsidRDefault="000576C7" w:rsidP="004A5FCF">
      <w:pPr>
        <w:pStyle w:val="text"/>
      </w:pPr>
      <w:r>
        <w:t xml:space="preserve">A </w:t>
      </w:r>
      <w:r w:rsidR="004A5FCF">
        <w:t>B</w:t>
      </w:r>
      <w:r>
        <w:t>ibliography</w:t>
      </w:r>
      <w:r w:rsidR="004A5FCF">
        <w:t xml:space="preserve">/Reference </w:t>
      </w:r>
      <w:r>
        <w:t>section must be included at the end of your dissertation, even if you also use chapter end notes. Any standardized format for a reference or bibliography list is acceptable IF it is approved by your supervising professor and if you follow it consistently.</w:t>
      </w:r>
    </w:p>
    <w:p w:rsidR="004A5FCF" w:rsidRDefault="004A5FCF" w:rsidP="004A5FCF">
      <w:pPr>
        <w:pStyle w:val="text"/>
      </w:pPr>
    </w:p>
    <w:p w:rsidR="000576C7" w:rsidRDefault="000576C7">
      <w:pPr>
        <w:pStyle w:val="reference"/>
      </w:pPr>
      <w:r>
        <w:t>[Campbell, W. G. 1990. Form and Style in Thesis Writing, a Manual of Style. Chicago: The University of Chicago Press.</w:t>
      </w:r>
    </w:p>
    <w:p w:rsidR="000576C7" w:rsidRDefault="000576C7">
      <w:pPr>
        <w:pStyle w:val="reference"/>
        <w:rPr>
          <w:b/>
          <w:caps/>
          <w:sz w:val="28"/>
        </w:rPr>
      </w:pPr>
      <w:r>
        <w:t>Turabian, K. L. 1987. A Manual for Writers of Term Papers, Theses, and Dissertations. 5th ed. Chicago: The University of Chicago Press.]</w:t>
      </w:r>
    </w:p>
    <w:p w:rsidR="000576C7" w:rsidRDefault="000576C7">
      <w:pPr>
        <w:pStyle w:val="Heading2"/>
      </w:pPr>
      <w:r>
        <w:br w:type="page"/>
      </w:r>
      <w:r>
        <w:lastRenderedPageBreak/>
        <w:t>Vita</w:t>
      </w:r>
    </w:p>
    <w:p w:rsidR="000576C7" w:rsidRDefault="000576C7">
      <w:pPr>
        <w:pStyle w:val="headingfm2"/>
      </w:pPr>
    </w:p>
    <w:p w:rsidR="000576C7" w:rsidRDefault="000576C7">
      <w:pPr>
        <w:pStyle w:val="text"/>
      </w:pPr>
      <w:r>
        <w:t>&lt;</w:t>
      </w:r>
      <w:r w:rsidR="004A5FCF">
        <w:t xml:space="preserve">This page is optional:  if you do not include a Vita, delete this entire page.  </w:t>
      </w:r>
      <w:r>
        <w:t>The vita is a brief biographical sketch of the writer</w:t>
      </w:r>
      <w:r w:rsidR="008A48FA">
        <w:t xml:space="preserve"> that provides information for future readers.</w:t>
      </w:r>
      <w:r>
        <w:t xml:space="preserve">  It should include the writer's </w:t>
      </w:r>
      <w:r w:rsidR="008A48FA">
        <w:t>full name and a permanent address or email address where the author can be reached. Because your dissertation will be available electronically, be aware that certain personal information could be used to steal your identity. For this reason, you are advised not to include your date of birth, parents’ names, or children’s names. The name of the typist should always appear at the end of the page.</w:t>
      </w:r>
      <w:r>
        <w:t>&gt;</w:t>
      </w:r>
    </w:p>
    <w:p w:rsidR="000576C7" w:rsidRDefault="000576C7">
      <w:pPr>
        <w:pStyle w:val="text"/>
      </w:pPr>
    </w:p>
    <w:p w:rsidR="000576C7" w:rsidRDefault="000576C7">
      <w:pPr>
        <w:pStyle w:val="text"/>
      </w:pPr>
    </w:p>
    <w:p w:rsidR="000576C7" w:rsidRDefault="000576C7">
      <w:pPr>
        <w:pStyle w:val="text"/>
      </w:pPr>
    </w:p>
    <w:p w:rsidR="000576C7" w:rsidRDefault="000576C7">
      <w:pPr>
        <w:pStyle w:val="textnoindent"/>
      </w:pPr>
      <w:r>
        <w:t>Permanent address</w:t>
      </w:r>
      <w:r w:rsidR="008A48FA">
        <w:t xml:space="preserve"> (or email)</w:t>
      </w:r>
      <w:r>
        <w:t>:</w:t>
      </w:r>
      <w:r w:rsidR="008A48FA">
        <w:t xml:space="preserve"> </w:t>
      </w:r>
      <w:r>
        <w:t>&lt;nn Street Name, City, State  Zip&gt;</w:t>
      </w:r>
    </w:p>
    <w:p w:rsidR="000576C7" w:rsidRDefault="000576C7">
      <w:pPr>
        <w:pStyle w:val="textnoindent"/>
      </w:pPr>
      <w:r>
        <w:t>This dissertation was typed by &lt;the author, or typist's name&gt;.</w:t>
      </w:r>
    </w:p>
    <w:p w:rsidR="000576C7" w:rsidRDefault="000576C7">
      <w:pPr>
        <w:pStyle w:val="text"/>
      </w:pPr>
    </w:p>
    <w:p w:rsidR="000576C7" w:rsidRDefault="000576C7">
      <w:pPr>
        <w:pStyle w:val="text"/>
      </w:pPr>
    </w:p>
    <w:p w:rsidR="000576C7" w:rsidRDefault="000576C7">
      <w:pPr>
        <w:pStyle w:val="reference"/>
      </w:pPr>
    </w:p>
    <w:sectPr w:rsidR="000576C7" w:rsidSect="000576C7">
      <w:headerReference w:type="even" r:id="rId7"/>
      <w:footerReference w:type="even" r:id="rId8"/>
      <w:footerReference w:type="default" r:id="rId9"/>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C5D" w:rsidRDefault="00CA2C5D">
      <w:r>
        <w:separator/>
      </w:r>
    </w:p>
  </w:endnote>
  <w:endnote w:type="continuationSeparator" w:id="0">
    <w:p w:rsidR="00CA2C5D" w:rsidRDefault="00CA2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6C7" w:rsidRDefault="000576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576C7" w:rsidRDefault="000576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6C7" w:rsidRDefault="000576C7">
    <w:pPr>
      <w:pStyle w:val="Footer"/>
      <w:framePr w:w="749" w:h="3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A2C5D">
      <w:rPr>
        <w:rStyle w:val="PageNumber"/>
        <w:noProof/>
      </w:rPr>
      <w:t>2</w:t>
    </w:r>
    <w:r>
      <w:rPr>
        <w:rStyle w:val="PageNumber"/>
      </w:rPr>
      <w:fldChar w:fldCharType="end"/>
    </w:r>
  </w:p>
  <w:p w:rsidR="000576C7" w:rsidRDefault="000576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C5D" w:rsidRDefault="00CA2C5D">
      <w:r>
        <w:separator/>
      </w:r>
    </w:p>
  </w:footnote>
  <w:footnote w:type="continuationSeparator" w:id="0">
    <w:p w:rsidR="00CA2C5D" w:rsidRDefault="00CA2C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6C7" w:rsidRDefault="000576C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576C7" w:rsidRDefault="000576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5D"/>
    <w:rsid w:val="000576C7"/>
    <w:rsid w:val="003930AC"/>
    <w:rsid w:val="004A5FCF"/>
    <w:rsid w:val="007A039D"/>
    <w:rsid w:val="00885BA1"/>
    <w:rsid w:val="008A48FA"/>
    <w:rsid w:val="00AF51BC"/>
    <w:rsid w:val="00CA2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spacing w:before="240"/>
      <w:ind w:right="-988"/>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spacing w:before="240"/>
      <w:ind w:right="-988"/>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w:Documents:Papers:PhD-Dissertation:template:2007%20and%202010:Dissertation:Back%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Back Matter Template.dotx</Template>
  <TotalTime>0</TotalTime>
  <Pages>4</Pages>
  <Words>318</Words>
  <Characters>1816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Back Matter Template</vt:lpstr>
    </vt:vector>
  </TitlesOfParts>
  <Company>acw</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Matter Template</dc:title>
  <dc:subject>Doctoral Dissertation</dc:subject>
  <dc:creator>Andrew Floren</dc:creator>
  <cp:keywords>appendix, glossary, bibliography,  references, back matter</cp:keywords>
  <cp:lastModifiedBy>Andrew Floren</cp:lastModifiedBy>
  <cp:revision>1</cp:revision>
  <cp:lastPrinted>2010-09-01T18:21:00Z</cp:lastPrinted>
  <dcterms:created xsi:type="dcterms:W3CDTF">2015-07-03T19:58:00Z</dcterms:created>
  <dcterms:modified xsi:type="dcterms:W3CDTF">2015-07-03T19:58:00Z</dcterms:modified>
</cp:coreProperties>
</file>